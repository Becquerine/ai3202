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AFD41" w14:textId="77777777" w:rsidR="001E24C9" w:rsidRDefault="00654ACA" w:rsidP="00654AC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Ryan Tabler</w:t>
      </w:r>
    </w:p>
    <w:p w14:paraId="1FA2A5EB" w14:textId="6AB5DB71" w:rsidR="00654ACA" w:rsidRDefault="00FE48B3" w:rsidP="00654AC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November 2015</w:t>
      </w:r>
    </w:p>
    <w:p w14:paraId="3DC3F33A" w14:textId="77777777" w:rsidR="00654ACA" w:rsidRDefault="00654ACA" w:rsidP="00654AC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3202</w:t>
      </w:r>
    </w:p>
    <w:p w14:paraId="2156BD28" w14:textId="1F957C12" w:rsidR="00654ACA" w:rsidRDefault="00FE48B3" w:rsidP="00654A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7</w:t>
      </w:r>
    </w:p>
    <w:p w14:paraId="4EEB5C2D" w14:textId="77777777" w:rsidR="007C3B0B" w:rsidRDefault="007C3B0B" w:rsidP="00654ACA">
      <w:pPr>
        <w:rPr>
          <w:rFonts w:ascii="Times New Roman" w:hAnsi="Times New Roman" w:cs="Times New Roman"/>
          <w:b/>
        </w:rPr>
      </w:pPr>
    </w:p>
    <w:p w14:paraId="36AA806C" w14:textId="2CFB186A" w:rsidR="007C3B0B" w:rsidRPr="007C3B0B" w:rsidRDefault="004B6388" w:rsidP="00654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Extremely i</w:t>
      </w:r>
      <w:r w:rsidR="007C3B0B">
        <w:rPr>
          <w:rFonts w:ascii="Times New Roman" w:hAnsi="Times New Roman" w:cs="Times New Roman"/>
        </w:rPr>
        <w:t>ncomplete homework, but that doesn’t matter because late homework gets no credit anyway.</w:t>
      </w:r>
    </w:p>
    <w:p w14:paraId="363BFECB" w14:textId="77777777" w:rsidR="007C3B0B" w:rsidRDefault="007C3B0B" w:rsidP="00654ACA">
      <w:pPr>
        <w:rPr>
          <w:rFonts w:ascii="Times New Roman" w:hAnsi="Times New Roman" w:cs="Times New Roman"/>
          <w:b/>
        </w:rPr>
      </w:pPr>
    </w:p>
    <w:p w14:paraId="739ECE19" w14:textId="4D488A6F" w:rsidR="00654ACA" w:rsidRPr="00F857A0" w:rsidRDefault="00F857A0" w:rsidP="00F85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57A0">
        <w:rPr>
          <w:rFonts w:ascii="Times New Roman" w:hAnsi="Times New Roman" w:cs="Times New Roman"/>
        </w:rPr>
        <w:t>Prior sampling:</w:t>
      </w:r>
    </w:p>
    <w:p w14:paraId="6925856E" w14:textId="7CD598FC" w:rsidR="00F857A0" w:rsidRPr="00F857A0" w:rsidRDefault="00F857A0" w:rsidP="00F857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857A0">
        <w:rPr>
          <w:rFonts w:ascii="Times New Roman" w:hAnsi="Times New Roman" w:cs="Times New Roman"/>
        </w:rPr>
        <w:t xml:space="preserve">P(c) = 17 successes / 25 samples = </w:t>
      </w:r>
      <w:r w:rsidRPr="00F857A0">
        <w:rPr>
          <w:rFonts w:ascii="Times New Roman" w:hAnsi="Times New Roman" w:cs="Times New Roman"/>
          <w:b/>
        </w:rPr>
        <w:t>0.68</w:t>
      </w:r>
    </w:p>
    <w:p w14:paraId="43C9EFA3" w14:textId="5AAD23AB" w:rsidR="00F857A0" w:rsidRPr="00F857A0" w:rsidRDefault="00F857A0" w:rsidP="00F857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857A0">
        <w:rPr>
          <w:rFonts w:ascii="Times New Roman" w:hAnsi="Times New Roman" w:cs="Times New Roman"/>
        </w:rPr>
        <w:t xml:space="preserve">P(c | r) = 9 successes / 13 samples = </w:t>
      </w:r>
      <w:r w:rsidRPr="00F857A0">
        <w:rPr>
          <w:rFonts w:ascii="Times New Roman" w:hAnsi="Times New Roman" w:cs="Times New Roman"/>
          <w:b/>
        </w:rPr>
        <w:t>0.692</w:t>
      </w:r>
    </w:p>
    <w:p w14:paraId="5000B04A" w14:textId="3F3E3DC6" w:rsidR="00F857A0" w:rsidRPr="00F857A0" w:rsidRDefault="00F857A0" w:rsidP="00F857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857A0">
        <w:rPr>
          <w:rFonts w:ascii="Times New Roman" w:hAnsi="Times New Roman" w:cs="Times New Roman"/>
        </w:rPr>
        <w:t xml:space="preserve">P(s | w) = 11 successes / 12 samples = </w:t>
      </w:r>
      <w:r w:rsidRPr="00F857A0">
        <w:rPr>
          <w:rFonts w:ascii="Times New Roman" w:hAnsi="Times New Roman" w:cs="Times New Roman"/>
          <w:b/>
        </w:rPr>
        <w:t>0.917</w:t>
      </w:r>
    </w:p>
    <w:p w14:paraId="7E7FD2C5" w14:textId="51D4A8EC" w:rsidR="00F857A0" w:rsidRPr="00F857A0" w:rsidRDefault="00F857A0" w:rsidP="00F857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857A0">
        <w:rPr>
          <w:rFonts w:ascii="Times New Roman" w:hAnsi="Times New Roman" w:cs="Times New Roman"/>
        </w:rPr>
        <w:t xml:space="preserve">P(s | c,w) = 11 successes / 12 samples = </w:t>
      </w:r>
      <w:r w:rsidRPr="00F857A0">
        <w:rPr>
          <w:rFonts w:ascii="Times New Roman" w:hAnsi="Times New Roman" w:cs="Times New Roman"/>
          <w:b/>
        </w:rPr>
        <w:t>0.917</w:t>
      </w:r>
    </w:p>
    <w:p w14:paraId="66615753" w14:textId="5EFD1DA1" w:rsidR="00F857A0" w:rsidRDefault="00F857A0" w:rsidP="00F85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Exact probabilities:</w:t>
      </w:r>
    </w:p>
    <w:p w14:paraId="3F5FF314" w14:textId="0971E218" w:rsidR="00F857A0" w:rsidRDefault="00F857A0" w:rsidP="00F857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P(c) = 0.5</w:t>
      </w:r>
    </w:p>
    <w:p w14:paraId="70FB55C8" w14:textId="624F6C0D" w:rsidR="00F857A0" w:rsidRDefault="00F857A0" w:rsidP="00F857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P(c | r) = P(c,r) / P(r) = (0.5 * 0.8) / (0.5 * 0.8 + 0.5 * 0.2) = 0.8</w:t>
      </w:r>
    </w:p>
    <w:p w14:paraId="1BC4A735" w14:textId="512DEA74" w:rsidR="00F857A0" w:rsidRDefault="00F857A0" w:rsidP="00F857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 | w) = P(s,w) / P(w) = (0.3 * (0.5*0.99 + 0.55*0.90)) /</w:t>
      </w:r>
      <w:r>
        <w:rPr>
          <w:rFonts w:ascii="Times New Roman" w:hAnsi="Times New Roman" w:cs="Times New Roman"/>
        </w:rPr>
        <w:br/>
      </w:r>
      <w:r w:rsidRPr="00F857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0.3*0.5*0.99 + 0.3*0.5*0.90 + 0.7*0.5*0.90 + 0.7*0.5*0.0</w:t>
      </w:r>
      <w:r w:rsidRPr="00F857A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>= 0.496</w:t>
      </w:r>
    </w:p>
    <w:p w14:paraId="6C3BE786" w14:textId="15E3BD87" w:rsidR="00F857A0" w:rsidRPr="00F857A0" w:rsidRDefault="00F857A0" w:rsidP="00F857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 | c,w) = P(s,c,w) / P(c,w) = (0.5*0.1) / (</w:t>
      </w:r>
      <w:r w:rsidR="00EC4B16">
        <w:rPr>
          <w:rFonts w:ascii="Times New Roman" w:hAnsi="Times New Roman" w:cs="Times New Roman"/>
        </w:rPr>
        <w:t>I don’t even know</w:t>
      </w:r>
      <w:r w:rsidR="0054556A">
        <w:rPr>
          <w:rFonts w:ascii="Times New Roman" w:hAnsi="Times New Roman" w:cs="Times New Roman"/>
        </w:rPr>
        <w:t>, all of these answers seem wrong, is my code wrong?</w:t>
      </w:r>
      <w:bookmarkStart w:id="0" w:name="_GoBack"/>
      <w:bookmarkEnd w:id="0"/>
    </w:p>
    <w:p w14:paraId="57A732C5" w14:textId="7E67B8D1" w:rsidR="00F857A0" w:rsidRPr="00667E00" w:rsidRDefault="00F857A0">
      <w:pPr>
        <w:rPr>
          <w:rFonts w:ascii="Times New Roman" w:hAnsi="Times New Roman" w:cs="Times New Roman"/>
        </w:rPr>
      </w:pPr>
    </w:p>
    <w:sectPr w:rsidR="00F857A0" w:rsidRPr="00667E00" w:rsidSect="0066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D34F3"/>
    <w:multiLevelType w:val="hybridMultilevel"/>
    <w:tmpl w:val="5900E7DE"/>
    <w:lvl w:ilvl="0" w:tplc="F16C55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ACA"/>
    <w:rsid w:val="000B1F48"/>
    <w:rsid w:val="00100319"/>
    <w:rsid w:val="001A6D5E"/>
    <w:rsid w:val="001E24C9"/>
    <w:rsid w:val="003D32B7"/>
    <w:rsid w:val="003D49D2"/>
    <w:rsid w:val="00437FF0"/>
    <w:rsid w:val="004B6388"/>
    <w:rsid w:val="0054556A"/>
    <w:rsid w:val="00654ACA"/>
    <w:rsid w:val="00667E00"/>
    <w:rsid w:val="007A5625"/>
    <w:rsid w:val="007C3B0B"/>
    <w:rsid w:val="007F6CF3"/>
    <w:rsid w:val="00A15E18"/>
    <w:rsid w:val="00EC4B16"/>
    <w:rsid w:val="00F857A0"/>
    <w:rsid w:val="00FD62DE"/>
    <w:rsid w:val="00FE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3A2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A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AC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85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A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AC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85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yantabler:Library:Application%20Support:Microsoft:Office:User%20Templates:My%20Templates:Blank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BlankDocument.dotx</Template>
  <TotalTime>17</TotalTime>
  <Pages>1</Pages>
  <Words>103</Words>
  <Characters>589</Characters>
  <Application>Microsoft Macintosh Word</Application>
  <DocSecurity>0</DocSecurity>
  <Lines>4</Lines>
  <Paragraphs>1</Paragraphs>
  <ScaleCrop>false</ScaleCrop>
  <Company> 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Tabler</dc:creator>
  <cp:keywords/>
  <dc:description/>
  <cp:lastModifiedBy>Ryan Tabler</cp:lastModifiedBy>
  <cp:revision>8</cp:revision>
  <dcterms:created xsi:type="dcterms:W3CDTF">2015-11-06T22:06:00Z</dcterms:created>
  <dcterms:modified xsi:type="dcterms:W3CDTF">2015-11-06T22:29:00Z</dcterms:modified>
</cp:coreProperties>
</file>